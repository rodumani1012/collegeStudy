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5000" w:type="pct"/>
        <w:tblBorders>
          <w:left w:val="single" w:sz="4" w:space="0" w:color="3F949A" w:themeColor="accent1"/>
          <w:bottom w:val="none" w:sz="0" w:space="0" w:color="auto"/>
          <w:right w:val="none" w:sz="0" w:space="0" w:color="auto"/>
          <w:insideH w:val="none" w:sz="0" w:space="0" w:color="auto"/>
        </w:tblBorders>
        <w:tblLook w:val="01E0"/>
      </w:tblPr>
      <w:tblGrid>
        <w:gridCol w:w="669"/>
        <w:gridCol w:w="9641"/>
      </w:tblGrid>
      <w:tr w:rsidR="003058FE">
        <w:trPr>
          <w:cantSplit/>
          <w:trHeight w:val="1646"/>
          <w:hidden/>
        </w:trPr>
        <w:sdt>
          <w:sdtPr>
            <w:rPr>
              <w:vanish/>
              <w:color w:val="FFFFFF" w:themeColor="background1"/>
              <w:sz w:val="30"/>
              <w:szCs w:val="30"/>
            </w:rPr>
            <w:id w:val="246273329"/>
            <w:placeholder>
              <w:docPart w:val="B1AA8C23DD8A4FF284D4C6613E16E51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0" w:type="auto"/>
                <w:vMerge w:val="restart"/>
                <w:tcBorders>
                  <w:top w:val="single" w:sz="4" w:space="0" w:color="auto"/>
                </w:tcBorders>
                <w:shd w:val="clear" w:color="auto" w:fill="4764B0" w:themeFill="accent2"/>
                <w:noWrap/>
                <w:textDirection w:val="btLr"/>
                <w:tcFitText/>
              </w:tcPr>
              <w:p w:rsidR="003058FE" w:rsidRPr="00A84707" w:rsidRDefault="008700A6">
                <w:pPr>
                  <w:spacing w:after="0"/>
                  <w:ind w:left="113" w:right="113"/>
                  <w:jc w:val="center"/>
                  <w:rPr>
                    <w:vanish/>
                    <w:color w:val="FFFFFF" w:themeColor="background1"/>
                    <w:sz w:val="30"/>
                    <w:szCs w:val="30"/>
                  </w:rPr>
                </w:pPr>
                <w:r w:rsidRPr="00A84707">
                  <w:rPr>
                    <w:rStyle w:val="a6"/>
                    <w:sz w:val="30"/>
                    <w:szCs w:val="30"/>
                    <w:lang w:val="ko-KR"/>
                  </w:rPr>
                  <w:t>[날짜 선택]</w:t>
                </w:r>
              </w:p>
            </w:tc>
          </w:sdtContent>
        </w:sdt>
        <w:tc>
          <w:tcPr>
            <w:tcW w:w="0" w:type="auto"/>
            <w:tcBorders>
              <w:top w:val="single" w:sz="4" w:space="0" w:color="auto"/>
              <w:bottom w:val="single" w:sz="12" w:space="0" w:color="3F949A" w:themeColor="accent1"/>
            </w:tcBorders>
          </w:tcPr>
          <w:p w:rsidR="003058FE" w:rsidRPr="00C62E5C" w:rsidRDefault="003058FE">
            <w:pPr>
              <w:rPr>
                <w:b/>
                <w:vanish/>
                <w:sz w:val="40"/>
                <w:szCs w:val="40"/>
              </w:rPr>
            </w:pPr>
          </w:p>
          <w:p w:rsidR="003058FE" w:rsidRPr="00C62E5C" w:rsidRDefault="00430331" w:rsidP="00C62E5C">
            <w:pPr>
              <w:rPr>
                <w:rFonts w:eastAsiaTheme="minorEastAsia"/>
                <w:b/>
                <w:color w:val="005466" w:themeColor="text2"/>
                <w:sz w:val="30"/>
                <w:szCs w:val="30"/>
              </w:rPr>
            </w:pPr>
            <w:r>
              <w:rPr>
                <w:rFonts w:eastAsiaTheme="minorEastAsia" w:hint="eastAsia"/>
                <w:b/>
                <w:color w:val="005466" w:themeColor="text2"/>
                <w:sz w:val="40"/>
                <w:szCs w:val="40"/>
              </w:rPr>
              <w:t xml:space="preserve">Dear. </w:t>
            </w:r>
          </w:p>
        </w:tc>
      </w:tr>
      <w:tr w:rsidR="003058FE">
        <w:tc>
          <w:tcPr>
            <w:tcW w:w="0" w:type="auto"/>
            <w:vMerge/>
            <w:tcBorders>
              <w:bottom w:val="nil"/>
            </w:tcBorders>
          </w:tcPr>
          <w:p w:rsidR="003058FE" w:rsidRDefault="003058FE">
            <w:pPr>
              <w:rPr>
                <w:color w:val="005466" w:themeColor="text2"/>
              </w:rPr>
            </w:pPr>
          </w:p>
        </w:tc>
        <w:tc>
          <w:tcPr>
            <w:tcW w:w="0" w:type="auto"/>
            <w:tcBorders>
              <w:top w:val="single" w:sz="12" w:space="0" w:color="3F949A" w:themeColor="accent1"/>
              <w:bottom w:val="single" w:sz="4" w:space="0" w:color="3F949A" w:themeColor="accent1"/>
            </w:tcBorders>
          </w:tcPr>
          <w:p w:rsidR="003058FE" w:rsidRDefault="003058FE">
            <w:pPr>
              <w:rPr>
                <w:rFonts w:eastAsiaTheme="minorHAnsi" w:cstheme="minorHAnsi"/>
                <w:b/>
                <w:color w:val="005466" w:themeColor="text2"/>
                <w:sz w:val="22"/>
                <w:szCs w:val="22"/>
              </w:rPr>
            </w:pPr>
          </w:p>
        </w:tc>
      </w:tr>
      <w:tr w:rsidR="003058FE">
        <w:tc>
          <w:tcPr>
            <w:tcW w:w="0" w:type="auto"/>
            <w:tcBorders>
              <w:top w:val="nil"/>
              <w:left w:val="nil"/>
              <w:right w:val="single" w:sz="4" w:space="0" w:color="3F949A" w:themeColor="accent1"/>
            </w:tcBorders>
          </w:tcPr>
          <w:p w:rsidR="003058FE" w:rsidRDefault="003058FE">
            <w:pPr>
              <w:rPr>
                <w:rStyle w:val="a6"/>
                <w:b/>
              </w:rPr>
            </w:pPr>
          </w:p>
        </w:tc>
        <w:tc>
          <w:tcPr>
            <w:tcW w:w="0" w:type="auto"/>
            <w:tcBorders>
              <w:top w:val="single" w:sz="4" w:space="0" w:color="3F949A" w:themeColor="accent1"/>
              <w:left w:val="single" w:sz="4" w:space="0" w:color="3F949A" w:themeColor="accent1"/>
            </w:tcBorders>
          </w:tcPr>
          <w:p w:rsidR="003058FE" w:rsidRDefault="003058FE">
            <w:pPr>
              <w:rPr>
                <w:rStyle w:val="a6"/>
                <w:b/>
              </w:rPr>
            </w:pPr>
          </w:p>
          <w:p w:rsidR="008700A6" w:rsidRPr="008700A6" w:rsidRDefault="008700A6" w:rsidP="008700A6">
            <w:pPr>
              <w:pStyle w:val="ab"/>
              <w:rPr>
                <w:rFonts w:ascii="맑은 고딕" w:eastAsia="맑은 고딕" w:hAnsi="맑은 고딕"/>
                <w:color w:val="000000"/>
                <w:sz w:val="26"/>
                <w:szCs w:val="26"/>
              </w:rPr>
            </w:pP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다사다난 했던 지난 한해 동안 깊은 관심으로 보살펴 주심을 진심으로 감사</w:t>
            </w:r>
            <w:r w:rsidRPr="008700A6"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 xml:space="preserve"> 드</w:t>
            </w: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립니다.</w:t>
            </w:r>
          </w:p>
          <w:p w:rsidR="008700A6" w:rsidRPr="008700A6" w:rsidRDefault="008700A6" w:rsidP="008700A6">
            <w:pPr>
              <w:pStyle w:val="ab"/>
              <w:rPr>
                <w:rFonts w:ascii="맑은 고딕" w:eastAsia="맑은 고딕" w:hAnsi="맑은 고딕"/>
                <w:color w:val="000000"/>
                <w:sz w:val="26"/>
                <w:szCs w:val="26"/>
              </w:rPr>
            </w:pP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정말 많은 것이 생각나는 한</w:t>
            </w:r>
            <w:r w:rsidRPr="008700A6"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 xml:space="preserve"> </w:t>
            </w: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해였습니다.</w:t>
            </w:r>
          </w:p>
          <w:p w:rsidR="008700A6" w:rsidRPr="008700A6" w:rsidRDefault="008700A6" w:rsidP="008700A6">
            <w:pPr>
              <w:pStyle w:val="ab"/>
              <w:rPr>
                <w:rFonts w:ascii="맑은 고딕" w:eastAsia="맑은 고딕" w:hAnsi="맑은 고딕"/>
                <w:color w:val="000000"/>
                <w:sz w:val="26"/>
                <w:szCs w:val="26"/>
              </w:rPr>
            </w:pP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평소 마음에 두고도 찾아</w:t>
            </w:r>
            <w:r w:rsidRPr="008700A6"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 xml:space="preserve"> </w:t>
            </w: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뵙지 못하는 것에</w:t>
            </w:r>
            <w:r w:rsidRPr="008700A6">
              <w:rPr>
                <w:rFonts w:ascii="맑은 고딕" w:eastAsia="맑은 고딕" w:hAnsi="맑은 고딕" w:hint="eastAsia"/>
                <w:color w:val="000000"/>
                <w:sz w:val="26"/>
                <w:szCs w:val="26"/>
              </w:rPr>
              <w:t xml:space="preserve"> </w:t>
            </w: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송구스러움을 전하며 보내주신 배려에 이렇게 지면으로나마 마음을 전합니다.</w:t>
            </w:r>
          </w:p>
          <w:p w:rsidR="008700A6" w:rsidRPr="008700A6" w:rsidRDefault="008700A6" w:rsidP="008700A6">
            <w:pPr>
              <w:pStyle w:val="ab"/>
              <w:rPr>
                <w:rFonts w:ascii="맑은 고딕" w:eastAsia="맑은 고딕" w:hAnsi="맑은 고딕"/>
                <w:color w:val="000000"/>
                <w:sz w:val="26"/>
                <w:szCs w:val="26"/>
              </w:rPr>
            </w:pP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새해에는 더 새롭고 웅대한 포부로 하시는 일마다 괄목할 발전이 있는 한해 되시길 기원합니다.</w:t>
            </w:r>
          </w:p>
          <w:p w:rsidR="008700A6" w:rsidRPr="008700A6" w:rsidRDefault="008700A6" w:rsidP="008700A6">
            <w:pPr>
              <w:pStyle w:val="ab"/>
              <w:rPr>
                <w:rFonts w:ascii="맑은 고딕" w:eastAsia="맑은 고딕" w:hAnsi="맑은 고딕"/>
                <w:color w:val="000000"/>
                <w:sz w:val="26"/>
                <w:szCs w:val="26"/>
              </w:rPr>
            </w:pPr>
            <w:r w:rsidRPr="008700A6">
              <w:rPr>
                <w:rFonts w:ascii="맑은 고딕" w:eastAsia="맑은 고딕" w:hAnsi="맑은 고딕"/>
                <w:color w:val="000000"/>
                <w:sz w:val="26"/>
                <w:szCs w:val="26"/>
              </w:rPr>
              <w:t>새해 복 많이 받으십시오.</w:t>
            </w:r>
          </w:p>
          <w:p w:rsidR="003058FE" w:rsidRPr="008700A6" w:rsidRDefault="003058FE"/>
          <w:p w:rsidR="003058FE" w:rsidRDefault="003058FE"/>
          <w:p w:rsidR="003058FE" w:rsidRDefault="003058FE"/>
          <w:sdt>
            <w:sdtPr>
              <w:rPr>
                <w:rFonts w:cstheme="minorHAnsi"/>
                <w:sz w:val="30"/>
                <w:szCs w:val="30"/>
              </w:rPr>
              <w:alias w:val="Author"/>
              <w:id w:val="90145109"/>
              <w:placeholder>
                <w:docPart w:val="4066940A69344FAB96F0B5B546958B9D"/>
              </w:placeholder>
              <w:dataBinding w:prefixMappings="xmlns:ns0='http://schemas.microsoft.com/package/2005/06/metadata/core-properties' " w:xpath="/ns0:CoreProperties[1]/ns0:Creator[1]" w:storeItemID="{8BA481F6-E490-463F-B8C1-6DA0F5D86B55}"/>
              <w:text/>
            </w:sdtPr>
            <w:sdtContent>
              <w:p w:rsidR="003058FE" w:rsidRPr="004F7F03" w:rsidRDefault="008700A6">
                <w:pPr>
                  <w:rPr>
                    <w:sz w:val="30"/>
                    <w:szCs w:val="30"/>
                  </w:rPr>
                </w:pPr>
                <w:r w:rsidRPr="004F7F03">
                  <w:rPr>
                    <w:rFonts w:eastAsiaTheme="minorEastAsia" w:cstheme="minorHAnsi" w:hint="eastAsia"/>
                    <w:sz w:val="30"/>
                    <w:szCs w:val="30"/>
                  </w:rPr>
                  <w:t>황유란</w:t>
                </w:r>
              </w:p>
            </w:sdtContent>
          </w:sdt>
          <w:sdt>
            <w:sdtPr>
              <w:rPr>
                <w:sz w:val="30"/>
                <w:szCs w:val="30"/>
              </w:rPr>
              <w:alias w:val="Title"/>
              <w:id w:val="90145110"/>
              <w:placeholder>
                <w:docPart w:val="F122B8ADCD3841DF83C19923EA9E5015"/>
              </w:placeholder>
            </w:sdtPr>
            <w:sdtContent>
              <w:p w:rsidR="003058FE" w:rsidRPr="004F7F03" w:rsidRDefault="008700A6">
                <w:pPr>
                  <w:rPr>
                    <w:sz w:val="30"/>
                    <w:szCs w:val="30"/>
                  </w:rPr>
                </w:pPr>
                <w:r w:rsidRPr="004F7F03">
                  <w:rPr>
                    <w:rFonts w:eastAsiaTheme="minorEastAsia" w:hint="eastAsia"/>
                    <w:sz w:val="30"/>
                    <w:szCs w:val="30"/>
                  </w:rPr>
                  <w:t>이사</w:t>
                </w:r>
              </w:p>
            </w:sdtContent>
          </w:sdt>
          <w:sdt>
            <w:sdtPr>
              <w:rPr>
                <w:rFonts w:cstheme="minorHAnsi"/>
                <w:sz w:val="30"/>
                <w:szCs w:val="30"/>
              </w:rPr>
              <w:alias w:val="Organization"/>
              <w:id w:val="90145111"/>
              <w:placeholder>
                <w:docPart w:val="9A228983046C433FB57D250319BAD187"/>
              </w:placeholder>
              <w:dataBinding w:xpath="//Organization" w:storeItemID="{B2F5B91B-8F2D-4258-8565-9BA3022266B5}"/>
              <w:text/>
            </w:sdtPr>
            <w:sdtContent>
              <w:p w:rsidR="003058FE" w:rsidRPr="004F7F03" w:rsidRDefault="004F7F03" w:rsidP="004F7F03">
                <w:pPr>
                  <w:rPr>
                    <w:b/>
                    <w:sz w:val="30"/>
                    <w:szCs w:val="30"/>
                  </w:rPr>
                </w:pPr>
                <w:r w:rsidRPr="004F7F03">
                  <w:rPr>
                    <w:rFonts w:eastAsiaTheme="minorEastAsia" w:cstheme="minorHAnsi" w:hint="eastAsia"/>
                    <w:sz w:val="30"/>
                    <w:szCs w:val="30"/>
                  </w:rPr>
                  <w:t>Bluemin</w:t>
                </w:r>
              </w:p>
            </w:sdtContent>
          </w:sdt>
        </w:tc>
      </w:tr>
    </w:tbl>
    <w:p w:rsidR="003058FE" w:rsidRPr="008700A6" w:rsidRDefault="003058FE"/>
    <w:sectPr w:rsidR="003058FE" w:rsidRPr="008700A6" w:rsidSect="003058F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425" w:rsidRDefault="00512425" w:rsidP="00A84707">
      <w:pPr>
        <w:spacing w:after="0" w:line="240" w:lineRule="auto"/>
      </w:pPr>
      <w:r>
        <w:separator/>
      </w:r>
    </w:p>
  </w:endnote>
  <w:endnote w:type="continuationSeparator" w:id="0">
    <w:p w:rsidR="00512425" w:rsidRDefault="00512425" w:rsidP="00A8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򬤯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425" w:rsidRDefault="00512425" w:rsidP="00A84707">
      <w:pPr>
        <w:spacing w:after="0" w:line="240" w:lineRule="auto"/>
      </w:pPr>
      <w:r>
        <w:separator/>
      </w:r>
    </w:p>
  </w:footnote>
  <w:footnote w:type="continuationSeparator" w:id="0">
    <w:p w:rsidR="00512425" w:rsidRDefault="00512425" w:rsidP="00A84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00A6"/>
    <w:rsid w:val="003058FE"/>
    <w:rsid w:val="00342ADD"/>
    <w:rsid w:val="003A63A2"/>
    <w:rsid w:val="00424C34"/>
    <w:rsid w:val="00430331"/>
    <w:rsid w:val="004F7F03"/>
    <w:rsid w:val="00512425"/>
    <w:rsid w:val="008700A6"/>
    <w:rsid w:val="00A312B5"/>
    <w:rsid w:val="00A84707"/>
    <w:rsid w:val="00C62E5C"/>
    <w:rsid w:val="00F248AA"/>
    <w:rsid w:val="00FB3061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Salutation" w:uiPriority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0" w:unhideWhenUsed="0" w:qFormat="1"/>
    <w:lsdException w:name="Placeholder Text" w:uiPriority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8F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부제목"/>
    <w:basedOn w:val="a"/>
    <w:link w:val="a4"/>
    <w:uiPriority w:val="5"/>
    <w:qFormat/>
    <w:rsid w:val="003058FE"/>
    <w:pPr>
      <w:numPr>
        <w:ilvl w:val="1"/>
      </w:numPr>
      <w:spacing w:after="240" w:line="240" w:lineRule="auto"/>
      <w:jc w:val="center"/>
    </w:pPr>
    <w:rPr>
      <w:color w:val="000000" w:themeColor="text1" w:themeShade="84"/>
      <w:sz w:val="28"/>
      <w:szCs w:val="28"/>
    </w:rPr>
  </w:style>
  <w:style w:type="character" w:customStyle="1" w:styleId="a4">
    <w:name w:val="부제목 문자"/>
    <w:basedOn w:val="a0"/>
    <w:link w:val="a3"/>
    <w:uiPriority w:val="5"/>
    <w:rsid w:val="003058FE"/>
    <w:rPr>
      <w:rFonts w:eastAsiaTheme="minorEastAsia"/>
      <w:color w:val="000000" w:themeColor="text1" w:themeShade="84"/>
      <w:sz w:val="28"/>
      <w:szCs w:val="28"/>
    </w:rPr>
  </w:style>
  <w:style w:type="table" w:customStyle="1" w:styleId="a5">
    <w:name w:val="표 눈금선"/>
    <w:basedOn w:val="a1"/>
    <w:unhideWhenUsed/>
    <w:qFormat/>
    <w:rsid w:val="003058FE"/>
    <w:rPr>
      <w:rFonts w:eastAsia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115" w:type="dxa"/>
        <w:bottom w:w="0" w:type="dxa"/>
        <w:right w:w="115" w:type="dxa"/>
      </w:tblCellMar>
    </w:tblPr>
    <w:trPr>
      <w:hidden/>
    </w:trPr>
  </w:style>
  <w:style w:type="character" w:styleId="a6">
    <w:name w:val="Placeholder Text"/>
    <w:basedOn w:val="a0"/>
    <w:semiHidden/>
    <w:qFormat/>
    <w:rsid w:val="003058FE"/>
  </w:style>
  <w:style w:type="paragraph" w:customStyle="1" w:styleId="a7">
    <w:name w:val="풍선 텍스트"/>
    <w:basedOn w:val="a"/>
    <w:link w:val="a8"/>
    <w:uiPriority w:val="99"/>
    <w:semiHidden/>
    <w:unhideWhenUsed/>
    <w:rsid w:val="003058FE"/>
    <w:rPr>
      <w:rFonts w:ascii="Tahoma" w:hAnsi="Tahoma" w:cs="Tahoma"/>
      <w:sz w:val="16"/>
      <w:szCs w:val="16"/>
    </w:rPr>
  </w:style>
  <w:style w:type="character" w:customStyle="1" w:styleId="a8">
    <w:name w:val="풍선 텍스트 문자"/>
    <w:basedOn w:val="a0"/>
    <w:link w:val="a7"/>
    <w:uiPriority w:val="99"/>
    <w:semiHidden/>
    <w:rsid w:val="003058FE"/>
    <w:rPr>
      <w:rFonts w:ascii="Tahoma" w:hAnsi="Tahoma" w:cs="Tahoma"/>
      <w:sz w:val="16"/>
      <w:szCs w:val="16"/>
    </w:rPr>
  </w:style>
  <w:style w:type="paragraph" w:styleId="a9">
    <w:name w:val="Salutation"/>
    <w:basedOn w:val="a"/>
    <w:next w:val="a"/>
    <w:link w:val="Char"/>
    <w:unhideWhenUsed/>
    <w:qFormat/>
    <w:rsid w:val="003058FE"/>
    <w:rPr>
      <w:rFonts w:asciiTheme="majorHAnsi" w:hAnsiTheme="majorHAnsi"/>
      <w:b/>
    </w:rPr>
  </w:style>
  <w:style w:type="character" w:customStyle="1" w:styleId="Char">
    <w:name w:val="인사말 Char"/>
    <w:basedOn w:val="a0"/>
    <w:link w:val="a9"/>
    <w:rsid w:val="003058FE"/>
    <w:rPr>
      <w:rFonts w:asciiTheme="majorHAnsi" w:hAnsiTheme="majorHAnsi" w:cstheme="minorHAnsi"/>
      <w:b/>
      <w:szCs w:val="24"/>
    </w:rPr>
  </w:style>
  <w:style w:type="paragraph" w:styleId="aa">
    <w:name w:val="Balloon Text"/>
    <w:basedOn w:val="a"/>
    <w:link w:val="Char0"/>
    <w:uiPriority w:val="99"/>
    <w:semiHidden/>
    <w:unhideWhenUsed/>
    <w:rsid w:val="00870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8700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바탕글"/>
    <w:basedOn w:val="a"/>
    <w:rsid w:val="008700A6"/>
    <w:pPr>
      <w:wordWrap w:val="0"/>
      <w:spacing w:before="100" w:beforeAutospacing="1" w:after="100" w:afterAutospacing="1" w:line="240" w:lineRule="auto"/>
    </w:pPr>
    <w:rPr>
      <w:rFonts w:ascii="򬤯tum" w:eastAsia="굴림" w:hAnsi="򬤯tum" w:cs="굴림"/>
      <w:sz w:val="22"/>
      <w:szCs w:val="22"/>
    </w:rPr>
  </w:style>
  <w:style w:type="paragraph" w:styleId="ac">
    <w:name w:val="header"/>
    <w:basedOn w:val="a"/>
    <w:link w:val="Char1"/>
    <w:uiPriority w:val="99"/>
    <w:semiHidden/>
    <w:unhideWhenUsed/>
    <w:rsid w:val="00A8470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semiHidden/>
    <w:rsid w:val="00A84707"/>
    <w:rPr>
      <w:sz w:val="24"/>
      <w:szCs w:val="24"/>
    </w:rPr>
  </w:style>
  <w:style w:type="paragraph" w:styleId="ad">
    <w:name w:val="footer"/>
    <w:basedOn w:val="a"/>
    <w:link w:val="Char2"/>
    <w:uiPriority w:val="99"/>
    <w:semiHidden/>
    <w:unhideWhenUsed/>
    <w:rsid w:val="00A8470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semiHidden/>
    <w:rsid w:val="00A84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774">
                  <w:marLeft w:val="0"/>
                  <w:marRight w:val="0"/>
                  <w:marTop w:val="0"/>
                  <w:marBottom w:val="4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Academic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AA8C23DD8A4FF284D4C6613E16E5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DDDB2D-559C-4A45-82EC-748D8353E605}"/>
      </w:docPartPr>
      <w:docPartBody>
        <w:p w:rsidR="00873E48" w:rsidRDefault="00E36DF7">
          <w:pPr>
            <w:pStyle w:val="B1AA8C23DD8A4FF284D4C6613E16E515"/>
          </w:pPr>
          <w:r>
            <w:rPr>
              <w:rStyle w:val="a3"/>
              <w:lang w:val="ko-KR"/>
            </w:rPr>
            <w:t>[날짜 선택]</w:t>
          </w:r>
        </w:p>
      </w:docPartBody>
    </w:docPart>
    <w:docPart>
      <w:docPartPr>
        <w:name w:val="4066940A69344FAB96F0B5B546958B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CD28DC-BDD9-46B6-A92B-AFC2F268D4BC}"/>
      </w:docPartPr>
      <w:docPartBody>
        <w:p w:rsidR="00873E48" w:rsidRDefault="00E36DF7">
          <w:pPr>
            <w:pStyle w:val="4066940A69344FAB96F0B5B546958B9D"/>
          </w:pPr>
          <w:r>
            <w:rPr>
              <w:rStyle w:val="a3"/>
              <w:rFonts w:cstheme="minorHAnsi"/>
              <w:sz w:val="22"/>
              <w:lang w:val="ko-KR"/>
            </w:rPr>
            <w:t>[이름]</w:t>
          </w:r>
        </w:p>
      </w:docPartBody>
    </w:docPart>
    <w:docPart>
      <w:docPartPr>
        <w:name w:val="F122B8ADCD3841DF83C19923EA9E501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DA00C0-7CFF-43B4-B1DE-E1025E8CEB36}"/>
      </w:docPartPr>
      <w:docPartBody>
        <w:p w:rsidR="00873E48" w:rsidRDefault="00E36DF7">
          <w:pPr>
            <w:pStyle w:val="F122B8ADCD3841DF83C19923EA9E5015"/>
          </w:pPr>
          <w:r>
            <w:rPr>
              <w:rStyle w:val="a3"/>
              <w:lang w:val="ko-KR"/>
            </w:rPr>
            <w:t>[직위]</w:t>
          </w:r>
        </w:p>
      </w:docPartBody>
    </w:docPart>
    <w:docPart>
      <w:docPartPr>
        <w:name w:val="9A228983046C433FB57D250319BAD18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639E53F-CB0E-4D44-BCC9-382A900FDD51}"/>
      </w:docPartPr>
      <w:docPartBody>
        <w:p w:rsidR="00873E48" w:rsidRDefault="00E36DF7">
          <w:pPr>
            <w:pStyle w:val="9A228983046C433FB57D250319BAD187"/>
          </w:pPr>
          <w:r>
            <w:rPr>
              <w:rStyle w:val="a3"/>
              <w:lang w:val="ko-KR"/>
            </w:rPr>
            <w:t>[회사 이름]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򬤯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36DF7"/>
    <w:rsid w:val="007268CF"/>
    <w:rsid w:val="00873E48"/>
    <w:rsid w:val="00C06B04"/>
    <w:rsid w:val="00E3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E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semiHidden/>
    <w:qFormat/>
    <w:rsid w:val="00873E48"/>
  </w:style>
  <w:style w:type="paragraph" w:customStyle="1" w:styleId="B1AA8C23DD8A4FF284D4C6613E16E515">
    <w:name w:val="B1AA8C23DD8A4FF284D4C6613E16E515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1C7084A524A64F9CB27A59E3D1C05401">
    <w:name w:val="1C7084A524A64F9CB27A59E3D1C05401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847391F8501049E4B0DFE3C9FE5120D5">
    <w:name w:val="847391F8501049E4B0DFE3C9FE5120D5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A1CEADFD5A264858A73F07472A8D8A10">
    <w:name w:val="A1CEADFD5A264858A73F07472A8D8A10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200C9729A7404FBCAB8C5602FC1F869B">
    <w:name w:val="200C9729A7404FBCAB8C5602FC1F869B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848E639C5AC14646AFC8E8FA27AA96D1">
    <w:name w:val="848E639C5AC14646AFC8E8FA27AA96D1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4066940A69344FAB96F0B5B546958B9D">
    <w:name w:val="4066940A69344FAB96F0B5B546958B9D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F122B8ADCD3841DF83C19923EA9E5015">
    <w:name w:val="F122B8ADCD3841DF83C19923EA9E5015"/>
    <w:rsid w:val="00873E48"/>
    <w:pPr>
      <w:widowControl w:val="0"/>
      <w:wordWrap w:val="0"/>
      <w:autoSpaceDE w:val="0"/>
      <w:autoSpaceDN w:val="0"/>
      <w:jc w:val="both"/>
    </w:pPr>
  </w:style>
  <w:style w:type="paragraph" w:customStyle="1" w:styleId="9A228983046C433FB57D250319BAD187">
    <w:name w:val="9A228983046C433FB57D250319BAD187"/>
    <w:rsid w:val="00873E48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오렌지">
  <a:themeElements>
    <a:clrScheme name="고려청자">
      <a:dk1>
        <a:sysClr val="windowText" lastClr="000000"/>
      </a:dk1>
      <a:lt1>
        <a:sysClr val="window" lastClr="FFFFFF"/>
      </a:lt1>
      <a:dk2>
        <a:srgbClr val="005466"/>
      </a:dk2>
      <a:lt2>
        <a:srgbClr val="D9F3F4"/>
      </a:lt2>
      <a:accent1>
        <a:srgbClr val="3F949A"/>
      </a:accent1>
      <a:accent2>
        <a:srgbClr val="4764B0"/>
      </a:accent2>
      <a:accent3>
        <a:srgbClr val="4FADD1"/>
      </a:accent3>
      <a:accent4>
        <a:srgbClr val="85B692"/>
      </a:accent4>
      <a:accent5>
        <a:srgbClr val="6B94E2"/>
      </a:accent5>
      <a:accent6>
        <a:srgbClr val="819BAB"/>
      </a:accent6>
      <a:hlink>
        <a:srgbClr val="7C0808"/>
      </a:hlink>
      <a:folHlink>
        <a:srgbClr val="0D356F"/>
      </a:folHlink>
    </a:clrScheme>
    <a:fontScheme name="오렌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오렌지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ustomProps>
  <Organization>Bluemin</Organization>
  <Fax/>
  <Phone/>
  <Email/>
</CustomProp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30" ma:contentTypeDescription="Create a new document." ma:contentTypeScope="" ma:versionID="2d9820c5088bac4600ebd6353969fdf2"/>
</file>

<file path=customXml/itemProps1.xml><?xml version="1.0" encoding="utf-8"?>
<ds:datastoreItem xmlns:ds="http://schemas.openxmlformats.org/officeDocument/2006/customXml" ds:itemID="{85BBCB3D-79D7-4749-A7B8-6D3ECBF1BD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E2C03-7E32-45A1-BBD1-5A8363EEF0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F5B91B-8F2D-4258-8565-9BA3022266B5}">
  <ds:schemaRefs/>
</ds:datastoreItem>
</file>

<file path=customXml/itemProps4.xml><?xml version="1.0" encoding="utf-8"?>
<ds:datastoreItem xmlns:ds="http://schemas.openxmlformats.org/officeDocument/2006/customXml" ds:itemID="{82113B41-AA47-4919-A4B5-97A3A8301591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AcademicLetter.dotx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	</vt:lpstr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cp:lastPrinted>2006-08-01T17:47:00Z</cp:lastPrinted>
  <dcterms:created xsi:type="dcterms:W3CDTF">2011-01-12T19:15:00Z</dcterms:created>
  <dcterms:modified xsi:type="dcterms:W3CDTF">2011-01-12T19:15:00Z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TC100670359990</vt:lpwstr>
  </property>
</Properties>
</file>