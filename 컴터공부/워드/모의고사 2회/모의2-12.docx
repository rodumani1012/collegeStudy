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07" w:rsidRDefault="00F55ED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-898</wp:posOffset>
            </wp:positionH>
            <wp:positionV relativeFrom="paragraph">
              <wp:posOffset>-2759</wp:posOffset>
            </wp:positionV>
            <wp:extent cx="1332186" cy="1182414"/>
            <wp:effectExtent l="0" t="0" r="0" b="0"/>
            <wp:wrapNone/>
            <wp:docPr id="5" name="그림 1" descr="구슬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구슬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2186" cy="118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63C6" w:rsidRDefault="00DE63C6"/>
    <w:p w:rsidR="00DE63C6" w:rsidRPr="00DE63C6" w:rsidRDefault="00F55ED7" w:rsidP="005B3991">
      <w:pPr>
        <w:jc w:val="center"/>
        <w:rPr>
          <w:sz w:val="48"/>
        </w:rPr>
      </w:pPr>
      <w:r>
        <w:rPr>
          <w:sz w:val="48"/>
        </w:rPr>
        <w:t>Office 2000 SR-1</w:t>
      </w:r>
    </w:p>
    <w:p w:rsidR="00F55ED7" w:rsidRDefault="00F26FA6" w:rsidP="0031591B">
      <w:pPr>
        <w:spacing w:beforeLines="150"/>
      </w:pPr>
      <w:r>
        <w:rPr>
          <w:noProof/>
        </w:rPr>
        <w:pict>
          <v:rect id="_x0000_s1031" style="position:absolute;left:0;text-align:left;margin-left:-.65pt;margin-top:99.55pt;width:448.75pt;height:28.35pt;z-index:251660288;mso-position-horizontal-relative:margin;mso-position-vertical-relative:margin" o:allowincell="f" filled="f" stroked="f">
            <v:textbox style="mso-next-textbox:#_x0000_s1031;mso-fit-shape-to-text:t" inset="0,0,0,0">
              <w:txbxContent>
                <w:tbl>
                  <w:tblPr>
                    <w:tblStyle w:val="a9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55ED7" w:rsidTr="00F55ED7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/>
                        <w:vAlign w:val="center"/>
                      </w:tcPr>
                      <w:p w:rsidR="00F55ED7" w:rsidRDefault="00F55ED7">
                        <w:pPr>
                          <w:pStyle w:val="aa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55ED7" w:rsidRDefault="00F55ED7" w:rsidP="00F55ED7">
                  <w:pPr>
                    <w:spacing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260929" w:rsidRDefault="00F26FA6" w:rsidP="0031591B">
      <w:pPr>
        <w:spacing w:beforeLines="150"/>
      </w:pPr>
      <w:hyperlink w:history="1">
        <w:r w:rsidR="00F55ED7" w:rsidRPr="00B05891">
          <w:rPr>
            <w:rStyle w:val="a7"/>
            <w:rFonts w:hint="eastAsia"/>
          </w:rPr>
          <w:t>www.</w:t>
        </w:r>
        <w:r w:rsidR="00F55ED7" w:rsidRPr="00B05891">
          <w:rPr>
            <w:rStyle w:val="a7"/>
          </w:rPr>
          <w:t xml:space="preserve">MOStest.co.kr </w:t>
        </w:r>
      </w:hyperlink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</w:r>
      <w:r w:rsidR="00260929">
        <w:rPr>
          <w:rFonts w:hint="eastAsia"/>
        </w:rPr>
        <w:tab/>
        <w:t>2010년 7월 17일</w:t>
      </w:r>
    </w:p>
    <w:p w:rsidR="00DE63C6" w:rsidRDefault="00DE63C6" w:rsidP="00DE63C6"/>
    <w:p w:rsidR="00DE63C6" w:rsidRDefault="00DE63C6" w:rsidP="00DE63C6">
      <w:pPr>
        <w:rPr>
          <w:rFonts w:hint="eastAsia"/>
        </w:rPr>
      </w:pPr>
    </w:p>
    <w:p w:rsidR="00C842F5" w:rsidRPr="00C842F5" w:rsidRDefault="00C842F5" w:rsidP="00DE63C6"/>
    <w:p w:rsidR="005B3991" w:rsidRDefault="00C842F5" w:rsidP="0031591B">
      <w:pPr>
        <w:spacing w:beforeLines="100" w:afterLines="100"/>
      </w:pPr>
      <w:r>
        <w:rPr>
          <w:rFonts w:hint="eastAsia"/>
        </w:rPr>
        <w:t xml:space="preserve">고객님께 </w:t>
      </w:r>
      <w:r w:rsidR="005B3991">
        <w:t>Office 2000 SR-1 발표</w:t>
      </w:r>
      <w:r>
        <w:rPr>
          <w:rFonts w:hint="eastAsia"/>
        </w:rPr>
        <w:t>에 즈음하여 안내 드립니다.</w:t>
      </w:r>
    </w:p>
    <w:p w:rsidR="00260929" w:rsidRPr="005B3991" w:rsidRDefault="005B3991" w:rsidP="0031591B">
      <w:pPr>
        <w:spacing w:beforeLines="100" w:afterLines="100"/>
      </w:pPr>
      <w:r>
        <w:t xml:space="preserve">Office 2000 SR-1은 고객의 사용자 의견을 바탕으로 만들어진 업데이트 모음으로서 한 번의 설치로 제품을 간편하게 최신으로 업데이트할 수 있도록 하기 위한 Microsoft의 고객 배려 서비스의 일환입니다. 또한 Office 2000 SR-1은 Windows 2000에 대해서도 인증되었으며 Office 2000 고객은 http://officeupdate.microsoft.com/info/office2ksr1.htm에서 무료로 SR-1 업데이트를 </w:t>
      </w:r>
      <w:proofErr w:type="spellStart"/>
      <w:r>
        <w:rPr>
          <w:rFonts w:hint="eastAsia"/>
        </w:rPr>
        <w:t>다운로드할</w:t>
      </w:r>
      <w:proofErr w:type="spellEnd"/>
      <w:r>
        <w:t xml:space="preserve"> 수 있습니다.</w:t>
      </w:r>
    </w:p>
    <w:p w:rsidR="00260929" w:rsidRDefault="00260929" w:rsidP="00260929">
      <w:r>
        <w:rPr>
          <w:rFonts w:hint="eastAsia"/>
        </w:rPr>
        <w:t>감사합니다.</w:t>
      </w:r>
    </w:p>
    <w:p w:rsidR="00260929" w:rsidRDefault="00260929" w:rsidP="0031591B">
      <w:pPr>
        <w:spacing w:beforeLines="100" w:afterLines="100"/>
      </w:pPr>
    </w:p>
    <w:p w:rsidR="00861507" w:rsidRDefault="005B3991" w:rsidP="00260929">
      <w:pPr>
        <w:ind w:leftChars="150" w:left="300"/>
      </w:pPr>
      <w:r>
        <w:rPr>
          <w:rFonts w:hint="eastAsia"/>
        </w:rPr>
        <w:t xml:space="preserve">Daniel SEO </w:t>
      </w:r>
      <w:r w:rsidR="00260929">
        <w:t>–</w:t>
      </w:r>
      <w:r w:rsidR="00260929">
        <w:rPr>
          <w:rFonts w:hint="eastAsia"/>
        </w:rPr>
        <w:t xml:space="preserve"> 고객 관계 관리자</w:t>
      </w:r>
    </w:p>
    <w:p w:rsidR="005B3991" w:rsidRPr="005B3991" w:rsidRDefault="005B3991" w:rsidP="00260929">
      <w:pPr>
        <w:ind w:leftChars="150" w:left="300"/>
      </w:pPr>
      <w:r>
        <w:rPr>
          <w:rFonts w:hint="eastAsia"/>
        </w:rPr>
        <w:t xml:space="preserve">+82 (0)2 123-4567 </w:t>
      </w:r>
      <w:r w:rsidR="00F55ED7" w:rsidRPr="00DE63C6">
        <w:rPr>
          <w:rFonts w:hint="eastAsia"/>
        </w:rPr>
        <w:t>customer_relations</w:t>
      </w:r>
      <w:r w:rsidR="00F55ED7">
        <w:rPr>
          <w:rFonts w:hint="eastAsia"/>
        </w:rPr>
        <w:t>@MOStest.co.kr</w:t>
      </w:r>
    </w:p>
    <w:sectPr w:rsidR="005B3991" w:rsidRPr="005B3991" w:rsidSect="00861507">
      <w:type w:val="continuous"/>
      <w:pgSz w:w="11906" w:h="16838"/>
      <w:pgMar w:top="1134" w:right="1429" w:bottom="1134" w:left="1429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45B" w:rsidRDefault="00F8645B" w:rsidP="00AE680A">
      <w:r>
        <w:separator/>
      </w:r>
    </w:p>
  </w:endnote>
  <w:endnote w:type="continuationSeparator" w:id="0">
    <w:p w:rsidR="00F8645B" w:rsidRDefault="00F8645B" w:rsidP="00AE68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45B" w:rsidRDefault="00F8645B" w:rsidP="00AE680A">
      <w:r>
        <w:separator/>
      </w:r>
    </w:p>
  </w:footnote>
  <w:footnote w:type="continuationSeparator" w:id="0">
    <w:p w:rsidR="00F8645B" w:rsidRDefault="00F8645B" w:rsidP="00AE68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2119B"/>
    <w:multiLevelType w:val="hybridMultilevel"/>
    <w:tmpl w:val="96801262"/>
    <w:lvl w:ilvl="0" w:tplc="C53C3F44">
      <w:start w:val="1"/>
      <w:numFmt w:val="decimal"/>
      <w:lvlText w:val="%1."/>
      <w:lvlJc w:val="left"/>
      <w:pPr>
        <w:ind w:left="1155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95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3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  <w:rPr>
        <w:rFonts w:cs="Times New Roman"/>
      </w:rPr>
    </w:lvl>
  </w:abstractNum>
  <w:abstractNum w:abstractNumId="1">
    <w:nsid w:val="5CC94D0A"/>
    <w:multiLevelType w:val="hybridMultilevel"/>
    <w:tmpl w:val="843C67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 w:grammar="clean"/>
  <w:attachedTemplate r:id="rId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4578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507"/>
    <w:rsid w:val="00006BBE"/>
    <w:rsid w:val="00024505"/>
    <w:rsid w:val="000A0D6D"/>
    <w:rsid w:val="00105DF2"/>
    <w:rsid w:val="001105DD"/>
    <w:rsid w:val="00111067"/>
    <w:rsid w:val="00127D79"/>
    <w:rsid w:val="001678C6"/>
    <w:rsid w:val="001F5178"/>
    <w:rsid w:val="001F6A68"/>
    <w:rsid w:val="0022377D"/>
    <w:rsid w:val="002350E5"/>
    <w:rsid w:val="00260929"/>
    <w:rsid w:val="00285BCF"/>
    <w:rsid w:val="002A07FA"/>
    <w:rsid w:val="002B0C95"/>
    <w:rsid w:val="002B421A"/>
    <w:rsid w:val="00302AB4"/>
    <w:rsid w:val="0031591B"/>
    <w:rsid w:val="003179D8"/>
    <w:rsid w:val="00362D70"/>
    <w:rsid w:val="00391E00"/>
    <w:rsid w:val="003924C8"/>
    <w:rsid w:val="003C77A8"/>
    <w:rsid w:val="003D6FC2"/>
    <w:rsid w:val="004030A6"/>
    <w:rsid w:val="004050B4"/>
    <w:rsid w:val="004663A3"/>
    <w:rsid w:val="00473101"/>
    <w:rsid w:val="00497CB3"/>
    <w:rsid w:val="004C6D48"/>
    <w:rsid w:val="004D1035"/>
    <w:rsid w:val="005010E0"/>
    <w:rsid w:val="0050508B"/>
    <w:rsid w:val="005258F2"/>
    <w:rsid w:val="005458B5"/>
    <w:rsid w:val="00547316"/>
    <w:rsid w:val="005655A5"/>
    <w:rsid w:val="005907F7"/>
    <w:rsid w:val="005A0A7D"/>
    <w:rsid w:val="005A54DA"/>
    <w:rsid w:val="005B3991"/>
    <w:rsid w:val="005C5BDF"/>
    <w:rsid w:val="005E681E"/>
    <w:rsid w:val="0062088B"/>
    <w:rsid w:val="00643C47"/>
    <w:rsid w:val="006611E1"/>
    <w:rsid w:val="00667DAB"/>
    <w:rsid w:val="006A2313"/>
    <w:rsid w:val="006A5CE3"/>
    <w:rsid w:val="006B732F"/>
    <w:rsid w:val="006E065D"/>
    <w:rsid w:val="006E2165"/>
    <w:rsid w:val="00705FA7"/>
    <w:rsid w:val="0075195D"/>
    <w:rsid w:val="007E70F9"/>
    <w:rsid w:val="00805D95"/>
    <w:rsid w:val="00857FBA"/>
    <w:rsid w:val="00861507"/>
    <w:rsid w:val="00861743"/>
    <w:rsid w:val="0088634D"/>
    <w:rsid w:val="008C3324"/>
    <w:rsid w:val="008C38FE"/>
    <w:rsid w:val="00902C0E"/>
    <w:rsid w:val="00914F95"/>
    <w:rsid w:val="00974C82"/>
    <w:rsid w:val="009909CC"/>
    <w:rsid w:val="009927CE"/>
    <w:rsid w:val="009A51E6"/>
    <w:rsid w:val="009A65F2"/>
    <w:rsid w:val="00A16AF5"/>
    <w:rsid w:val="00A3667C"/>
    <w:rsid w:val="00A9422E"/>
    <w:rsid w:val="00A97833"/>
    <w:rsid w:val="00AB2097"/>
    <w:rsid w:val="00AE680A"/>
    <w:rsid w:val="00B37A19"/>
    <w:rsid w:val="00B85FC4"/>
    <w:rsid w:val="00B90B85"/>
    <w:rsid w:val="00B92C7A"/>
    <w:rsid w:val="00BF71BC"/>
    <w:rsid w:val="00BF7915"/>
    <w:rsid w:val="00C16A0D"/>
    <w:rsid w:val="00C4328A"/>
    <w:rsid w:val="00C537C4"/>
    <w:rsid w:val="00C76446"/>
    <w:rsid w:val="00C835D1"/>
    <w:rsid w:val="00C842F5"/>
    <w:rsid w:val="00CE0FA5"/>
    <w:rsid w:val="00CE34F9"/>
    <w:rsid w:val="00D770A5"/>
    <w:rsid w:val="00DB7747"/>
    <w:rsid w:val="00DE63C6"/>
    <w:rsid w:val="00E01626"/>
    <w:rsid w:val="00E35EA0"/>
    <w:rsid w:val="00E3693B"/>
    <w:rsid w:val="00E409C1"/>
    <w:rsid w:val="00E41AD8"/>
    <w:rsid w:val="00E43687"/>
    <w:rsid w:val="00E51D0F"/>
    <w:rsid w:val="00E7072D"/>
    <w:rsid w:val="00E84199"/>
    <w:rsid w:val="00EE42AD"/>
    <w:rsid w:val="00EE5660"/>
    <w:rsid w:val="00F00BBD"/>
    <w:rsid w:val="00F26FA6"/>
    <w:rsid w:val="00F453BB"/>
    <w:rsid w:val="00F55ED7"/>
    <w:rsid w:val="00F75098"/>
    <w:rsid w:val="00F85026"/>
    <w:rsid w:val="00F8645B"/>
    <w:rsid w:val="00FC28FD"/>
    <w:rsid w:val="00FC79EE"/>
    <w:rsid w:val="00FD0B0C"/>
    <w:rsid w:val="00FD7327"/>
    <w:rsid w:val="00FF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8C6"/>
    <w:pPr>
      <w:widowControl w:val="0"/>
      <w:wordWrap w:val="0"/>
      <w:autoSpaceDE w:val="0"/>
      <w:autoSpaceDN w:val="0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27D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127D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C537C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locked/>
    <w:rsid w:val="00C537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locked/>
    <w:rsid w:val="00AE680A"/>
    <w:rPr>
      <w:rFonts w:cs="Times New Roman"/>
    </w:rPr>
  </w:style>
  <w:style w:type="paragraph" w:styleId="a5">
    <w:name w:val="footer"/>
    <w:basedOn w:val="a"/>
    <w:link w:val="Char1"/>
    <w:uiPriority w:val="99"/>
    <w:semiHidden/>
    <w:unhideWhenUsed/>
    <w:rsid w:val="00AE680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locked/>
    <w:rsid w:val="00AE680A"/>
    <w:rPr>
      <w:rFonts w:cs="Times New Roman"/>
    </w:rPr>
  </w:style>
  <w:style w:type="paragraph" w:styleId="a6">
    <w:name w:val="List Paragraph"/>
    <w:basedOn w:val="a"/>
    <w:uiPriority w:val="34"/>
    <w:qFormat/>
    <w:rsid w:val="00AE680A"/>
    <w:pPr>
      <w:ind w:leftChars="400" w:left="800"/>
    </w:pPr>
  </w:style>
  <w:style w:type="character" w:styleId="a7">
    <w:name w:val="Hyperlink"/>
    <w:basedOn w:val="a0"/>
    <w:uiPriority w:val="99"/>
    <w:unhideWhenUsed/>
    <w:rsid w:val="00DE63C6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4D1035"/>
    <w:rPr>
      <w:color w:val="808080"/>
    </w:rPr>
  </w:style>
  <w:style w:type="table" w:styleId="a9">
    <w:name w:val="Table Grid"/>
    <w:basedOn w:val="a1"/>
    <w:uiPriority w:val="1"/>
    <w:qFormat/>
    <w:rsid w:val="00F55ED7"/>
    <w:rPr>
      <w:rFonts w:cstheme="minorBidi"/>
      <w:kern w:val="0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basedOn w:val="a"/>
    <w:uiPriority w:val="1"/>
    <w:qFormat/>
    <w:rsid w:val="00F55ED7"/>
    <w:pPr>
      <w:widowControl/>
      <w:wordWrap/>
      <w:autoSpaceDE/>
      <w:autoSpaceDN/>
      <w:jc w:val="left"/>
    </w:pPr>
    <w:rPr>
      <w:color w:val="000000" w:themeColor="text1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48148;&#53461;%20&#54868;&#47732;\WORD%20&#44592;&#52636;\&#51648;&#49549;%20&#44032;&#45733;%20&#52397;&#51221;%20&#44536;&#47536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ED0F6-B72F-4C4B-8C28-A21CAB45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지속 가능 청정 그린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snoopy</dc:creator>
  <cp:lastModifiedBy>Danielseo</cp:lastModifiedBy>
  <cp:revision>2</cp:revision>
  <dcterms:created xsi:type="dcterms:W3CDTF">2013-02-09T12:22:00Z</dcterms:created>
  <dcterms:modified xsi:type="dcterms:W3CDTF">2013-02-09T12:22:00Z</dcterms:modified>
</cp:coreProperties>
</file>